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970" w:right="23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dding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arameters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17" w:right="347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1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79" w:right="33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18" w:right="127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Departme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9" w:right="266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Jose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Uni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ersi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36" w:right="289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1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artial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1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ulfillme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18" w:right="217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gree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24" w:right="308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Master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98" w:right="38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4" w:right="327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Vimal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Kumar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25" w:right="348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3" w:after="0" w:line="240" w:lineRule="auto"/>
        <w:ind w:left="4323" w:right="358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72"/>
          <w:w w:val="164"/>
          <w:i/>
        </w:rPr>
        <w:t>○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position w:val="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position w:val="0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4017" w:right="327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Vimal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Kumar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12" w:right="257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RESE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VED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414" w:right="67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Designated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Titled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950" w:lineRule="atLeast"/>
        <w:ind w:left="987" w:right="24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dding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arameters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7" w:right="327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Vimal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Kumar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833" w:lineRule="auto"/>
        <w:ind w:left="1026" w:right="28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VED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TMENTS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UNIVERSITY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5" w:after="0" w:line="240" w:lineRule="auto"/>
        <w:ind w:left="4225" w:right="348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2" w:lineRule="auto"/>
        <w:ind w:left="1762" w:right="9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Thomas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Austin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Departme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Chris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ollett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 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Departme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Ronald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 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480" w:bottom="280" w:left="1720" w:right="172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970" w:right="362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30"/>
        </w:rPr>
        <w:t>ABSTR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3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500" w:lineRule="auto"/>
        <w:ind w:left="421" w:right="8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9"/>
          <w:w w:val="13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dding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tax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3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arameters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3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eet.JS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Macro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ibrary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3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4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29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aScript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3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Vimal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3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demonstrated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programmers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Mozilla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4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eet.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enri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JS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ossibil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ygienic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inspired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heme.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prese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parameter”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.A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hanism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rebinding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ygienic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insufficie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“anaphoric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conditionals"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solving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name.In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mpleme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taxparam,”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compiler;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alue,”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pull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parame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de-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“replaceSy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aram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ransform,”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“sy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taxL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cal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alue”.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480" w:bottom="280" w:left="1720" w:right="132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25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7"/>
          <w:w w:val="12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CKN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3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WLEDGMENTS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ossible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individuals.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sincere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8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highly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indebted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Dr.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Thomas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Austin,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Disne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gui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consta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ervision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viding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regarding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completing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thesis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Dr.Chris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ollett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Dr.Ronald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encourage-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insig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tful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questions.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NumType w:start="5"/>
          <w:pgMar w:footer="1060" w:header="0" w:top="1480" w:bottom="1260" w:left="1720" w:right="1320"/>
          <w:footerReference w:type="default" r:id="rId5"/>
          <w:pgSz w:w="12240" w:h="1584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2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9"/>
          <w:w w:val="13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CONTENTS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right="14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555pt;margin-top:-1.999124pt;width:389.50494pt;height:22.003021pt;mso-position-horizontal-relative:page;mso-position-vertical-relative:paragraph;z-index:-271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74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2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10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5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9"/>
                            <w:w w:val="135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5"/>
                          </w:rPr>
                          <w:t>tr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9"/>
                            <w:w w:val="135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5"/>
                          </w:rPr>
                          <w:t>duction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23"/>
                            <w:w w:val="13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2.200012" w:type="dxa"/>
      </w:tblPr>
      <w:tblGrid/>
      <w:tr>
        <w:trPr>
          <w:trHeight w:val="482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macros?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2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3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tabs>
                <w:tab w:pos="11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Hygiene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2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19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7"/>
              </w:rPr>
              <w:t>arameters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2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6" w:after="0" w:line="240" w:lineRule="auto"/>
        <w:ind w:right="14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555pt;margin-top:-1.999128pt;width:389.506867pt;height:22.003021pt;mso-position-horizontal-relative:page;mso-position-vertical-relative:paragraph;z-index:-271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74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22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10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26"/>
                          </w:rPr>
                          <w:t>Basics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21"/>
                            <w:w w:val="1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1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1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10"/>
                            <w:w w:val="131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1"/>
                          </w:rPr>
                          <w:t>eet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1"/>
                          </w:rPr>
                          <w:t>.J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31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72"/>
                            <w:w w:val="13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40"/>
        <w:jc w:val="right"/>
        <w:tabs>
          <w:tab w:pos="520" w:val="left"/>
          <w:tab w:pos="3600" w:val="left"/>
          <w:tab w:pos="7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2.200012" w:type="dxa"/>
      </w:tblPr>
      <w:tblGrid/>
      <w:tr>
        <w:trPr>
          <w:trHeight w:val="482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20" w:right="-20"/>
              <w:jc w:val="left"/>
              <w:tabs>
                <w:tab w:pos="24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eet.JS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ork?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Problem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trying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e?</w:t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51.100006" w:type="dxa"/>
      </w:tblPr>
      <w:tblGrid/>
      <w:tr>
        <w:trPr>
          <w:trHeight w:val="482" w:hRule="exact"/>
        </w:trPr>
        <w:tc>
          <w:tcPr>
            <w:tcW w:w="2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22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29"/>
              </w:rPr>
              <w:t>Sy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29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29"/>
              </w:rPr>
              <w:t>tax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7"/>
                <w:w w:val="12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29"/>
              </w:rPr>
              <w:t>parameters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29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6"/>
                <w:w w:val="129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29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3" w:hRule="exact"/>
        </w:trPr>
        <w:tc>
          <w:tcPr>
            <w:tcW w:w="2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5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08" w:right="-20"/>
              <w:jc w:val="left"/>
              <w:tabs>
                <w:tab w:pos="640" w:val="left"/>
                <w:tab w:pos="20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Approa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2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5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08" w:right="-20"/>
              <w:jc w:val="left"/>
              <w:tabs>
                <w:tab w:pos="640" w:val="left"/>
                <w:tab w:pos="20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Approa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060" w:top="1480" w:bottom="1260" w:left="1720" w:right="1280"/>
          <w:pgSz w:w="12240" w:h="1584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542" w:right="324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FIGURES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51.100006" w:type="dxa"/>
      </w:tblPr>
      <w:tblGrid/>
      <w:tr>
        <w:trPr>
          <w:trHeight w:val="482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eet.JS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anato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9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10" w:right="-20"/>
              <w:jc w:val="left"/>
              <w:tabs>
                <w:tab w:pos="176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9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tree.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Final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from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parser.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51.100006" w:type="dxa"/>
      </w:tblPr>
      <w:tblGrid/>
      <w:tr>
        <w:trPr>
          <w:trHeight w:val="482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Macro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5"/>
              </w:rPr>
              <w:t>Expansion.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6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9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tree.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Breaking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ygiene.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3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Macro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expansion.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41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Approa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8"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7" w:after="0" w:line="240" w:lineRule="auto"/>
              <w:ind w:left="17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16" w:after="0" w:line="240" w:lineRule="auto"/>
        <w:ind w:left="79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0.36499pt;margin-top:-1.999129pt;width:371.631256pt;height:22.003021pt;mso-position-horizontal-relative:page;mso-position-vertical-relative:paragraph;z-index:-271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40" w:hRule="exact"/>
                    </w:trPr>
                    <w:tc>
                      <w:tcPr>
                        <w:tcW w:w="2241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Calling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3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unless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3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4"/>
                          </w:rPr>
                          <w:t>macro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0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7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6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56" w:after="0" w:line="240" w:lineRule="auto"/>
                          <w:ind w:left="17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6" w:after="0" w:line="240" w:lineRule="auto"/>
        <w:ind w:left="791" w:right="-20"/>
        <w:jc w:val="left"/>
        <w:tabs>
          <w:tab w:pos="1720" w:val="left"/>
          <w:tab w:pos="8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correctly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ounded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$cond..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anaphoric-if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1" w:right="-20"/>
        <w:jc w:val="left"/>
        <w:tabs>
          <w:tab w:pos="1720" w:val="left"/>
          <w:tab w:pos="8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1" w:right="-20"/>
        <w:jc w:val="left"/>
        <w:tabs>
          <w:tab w:pos="1720" w:val="left"/>
          <w:tab w:pos="6220" w:val="left"/>
          <w:tab w:pos="8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1" w:right="-20"/>
        <w:jc w:val="left"/>
        <w:tabs>
          <w:tab w:pos="1720" w:val="left"/>
          <w:tab w:pos="4920" w:val="left"/>
          <w:tab w:pos="8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-49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footer="1060" w:header="0" w:top="1480" w:bottom="1260" w:left="1720" w:right="1280"/>
          <w:footerReference w:type="default" r:id="rId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889" w:right="354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2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84" w:right="36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3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3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2"/>
        </w:rPr>
        <w:t>tr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4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duction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1.1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3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3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macros?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ecifies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cedure.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tactic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mac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ander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reuse.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80" w:lineRule="atLeast"/>
        <w:ind w:left="1025" w:right="59" w:firstLine="-2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72.060364pt;width:409.907008pt;height:199.013986pt;mso-position-horizontal-relative:page;mso-position-vertical-relative:paragraph;z-index:-2716" coordorigin="2674,3441" coordsize="8198,3980">
            <v:group style="position:absolute;left:2682;top:3445;width:2;height:3972" coordorigin="2682,3445" coordsize="2,3972">
              <v:shape style="position:absolute;left:2682;top:3445;width:2;height:3972" coordorigin="2682,3445" coordsize="0,3972" path="m2682,3445l2682,7418e" filled="f" stroked="t" strokeweight=".398033pt" strokecolor="#000000">
                <v:path arrowok="t"/>
              </v:shape>
            </v:group>
            <v:group style="position:absolute;left:2678;top:3449;width:8190;height:2" coordorigin="2678,3449" coordsize="8190,2">
              <v:shape style="position:absolute;left:2678;top:3449;width:8190;height:2" coordorigin="2678,3449" coordsize="8190,0" path="m2678,3449l10868,3449e" filled="f" stroked="t" strokeweight=".398002pt" strokecolor="#000000">
                <v:path arrowok="t"/>
              </v:shape>
            </v:group>
            <v:group style="position:absolute;left:10864;top:3445;width:2;height:3972" coordorigin="10864,3445" coordsize="2,3972">
              <v:shape style="position:absolute;left:10864;top:3445;width:2;height:3972" coordorigin="10864,3445" coordsize="0,3972" path="m10864,3445l10864,7418e" filled="f" stroked="t" strokeweight=".398094pt" strokecolor="#000000">
                <v:path arrowok="t"/>
              </v:shape>
            </v:group>
            <v:group style="position:absolute;left:2678;top:7414;width:8190;height:2" coordorigin="2678,7414" coordsize="8190,2">
              <v:shape style="position:absolute;left:2678;top:7414;width:8190;height:2" coordorigin="2678,7414" coordsize="8190,0" path="m2678,7414l10868,7414e" filled="f" stroked="t" strokeweight=".39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2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macro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2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7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2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cessor,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efore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ignora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therefore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sometimes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-formed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tifiers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analysis;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parsing,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substi-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enized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enized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sequences,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user-defined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rules.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99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7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1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62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34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34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2159" w:right="4635" w:firstLine="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4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21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75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8" w:right="-20"/>
        <w:jc w:val="left"/>
        <w:tabs>
          <w:tab w:pos="3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"/>
          <w:pgMar w:footer="1060" w:header="0" w:top="1480" w:bottom="1260" w:left="1720" w:right="1320"/>
          <w:footerReference w:type="default" r:id="rId7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8.77825pt;width:409.907015pt;height:199.013926pt;mso-position-horizontal-relative:page;mso-position-vertical-relative:paragraph;z-index:-2715" coordorigin="2674,376" coordsize="8198,3980">
            <v:group style="position:absolute;left:2682;top:380;width:2;height:3972" coordorigin="2682,380" coordsize="2,3972">
              <v:shape style="position:absolute;left:2682;top:380;width:2;height:3972" coordorigin="2682,380" coordsize="0,3972" path="m2682,380l2682,4352e" filled="f" stroked="t" strokeweight=".398033pt" strokecolor="#000000">
                <v:path arrowok="t"/>
              </v:shape>
            </v:group>
            <v:group style="position:absolute;left:2678;top:384;width:8190;height:2" coordorigin="2678,384" coordsize="8190,2">
              <v:shape style="position:absolute;left:2678;top:384;width:8190;height:2" coordorigin="2678,384" coordsize="8190,0" path="m2678,384l10868,384e" filled="f" stroked="t" strokeweight=".398009pt" strokecolor="#000000">
                <v:path arrowok="t"/>
              </v:shape>
            </v:group>
            <v:group style="position:absolute;left:10864;top:380;width:2;height:3972" coordorigin="10864,380" coordsize="2,3972">
              <v:shape style="position:absolute;left:10864;top:380;width:2;height:3972" coordorigin="10864,380" coordsize="0,3972" path="m10864,380l10864,4352e" filled="f" stroked="t" strokeweight=".398094pt" strokecolor="#000000">
                <v:path arrowok="t"/>
              </v:shape>
            </v:group>
            <v:group style="position:absolute;left:2678;top:4348;width:8190;height:2" coordorigin="2678,4348" coordsize="8190,2">
              <v:shape style="position:absolute;left:2678;top:4348;width:8190;height:2" coordorigin="2678,4348" coordsize="8190,0" path="m2678,4348l10868,4348e" filled="f" stroked="t" strokeweight=".39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Running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cessor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4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16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16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6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16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16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75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8" w:right="-20"/>
        <w:jc w:val="left"/>
        <w:tabs>
          <w:tab w:pos="3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declared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7.979155pt;width:409.907018pt;height:31.152pt;mso-position-horizontal-relative:page;mso-position-vertical-relative:paragraph;z-index:-2714" coordorigin="2674,360" coordsize="8198,623">
            <v:group style="position:absolute;left:2682;top:364;width:2;height:615" coordorigin="2682,364" coordsize="2,615">
              <v:shape style="position:absolute;left:2682;top:364;width:2;height:615" coordorigin="2682,364" coordsize="0,615" path="m2682,364l2682,979e" filled="f" stroked="t" strokeweight=".398004pt" strokecolor="#000000">
                <v:path arrowok="t"/>
              </v:shape>
            </v:group>
            <v:group style="position:absolute;left:2678;top:368;width:8190;height:2" coordorigin="2678,368" coordsize="8190,2">
              <v:shape style="position:absolute;left:2678;top:368;width:8190;height:2" coordorigin="2678,368" coordsize="8190,0" path="m2678,368l10868,368e" filled="f" stroked="t" strokeweight=".398007pt" strokecolor="#000000">
                <v:path arrowok="t"/>
              </v:shape>
            </v:group>
            <v:group style="position:absolute;left:10864;top:364;width:2;height:615" coordorigin="10864,364" coordsize="2,615">
              <v:shape style="position:absolute;left:10864;top:364;width:2;height:615" coordorigin="10864,364" coordsize="0,615" path="m10864,364l10864,979e" filled="f" stroked="t" strokeweight=".398012pt" strokecolor="#000000">
                <v:path arrowok="t"/>
              </v:shape>
            </v:group>
            <v:group style="position:absolute;left:2678;top:975;width:8190;height:2" coordorigin="2678,975" coordsize="8190,2">
              <v:shape style="position:absolute;left:2678;top:975;width:8190;height:2" coordorigin="2678,975" coordsize="8190,0" path="m2678,975l10868,975e" filled="f" stroked="t" strokeweight=".39801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macro,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e.The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macro’s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conflict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7.978086pt;width:409.907016pt;height:222.993088pt;mso-position-horizontal-relative:page;mso-position-vertical-relative:paragraph;z-index:-2713" coordorigin="2674,360" coordsize="8198,4460">
            <v:group style="position:absolute;left:2682;top:364;width:2;height:4452" coordorigin="2682,364" coordsize="2,4452">
              <v:shape style="position:absolute;left:2682;top:364;width:2;height:4452" coordorigin="2682,364" coordsize="0,4452" path="m2682,364l2682,4815e" filled="f" stroked="t" strokeweight=".398037pt" strokecolor="#000000">
                <v:path arrowok="t"/>
              </v:shape>
            </v:group>
            <v:group style="position:absolute;left:2678;top:368;width:8190;height:2" coordorigin="2678,368" coordsize="8190,2">
              <v:shape style="position:absolute;left:2678;top:368;width:8190;height:2" coordorigin="2678,368" coordsize="8190,0" path="m2678,368l10868,368e" filled="f" stroked="t" strokeweight=".39801pt" strokecolor="#000000">
                <v:path arrowok="t"/>
              </v:shape>
            </v:group>
            <v:group style="position:absolute;left:10864;top:364;width:2;height:4452" coordorigin="10864,364" coordsize="2,4452">
              <v:shape style="position:absolute;left:10864;top:364;width:2;height:4452" coordorigin="10864,364" coordsize="0,4452" path="m10864,364l10864,4815e" filled="f" stroked="t" strokeweight=".398105pt" strokecolor="#000000">
                <v:path arrowok="t"/>
              </v:shape>
            </v:group>
            <v:group style="position:absolute;left:2678;top:4811;width:8190;height:2" coordorigin="2678,4811" coordsize="8190,2">
              <v:shape style="position:absolute;left:2678;top:4811;width:8190;height:2" coordorigin="2678,4811" coordsize="8190,0" path="m2678,4811l10868,4811e" filled="f" stroked="t" strokeweight=".39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curre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program: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99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7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1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62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34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34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417" w:lineRule="auto"/>
        <w:ind w:left="1597" w:right="5197" w:firstLine="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4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15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75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16" w:right="-20"/>
        <w:jc w:val="left"/>
        <w:tabs>
          <w:tab w:pos="2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8.778145pt;width:409.907015pt;height:31.152991pt;mso-position-horizontal-relative:page;mso-position-vertical-relative:paragraph;z-index:-2712" coordorigin="2674,376" coordsize="8198,623">
            <v:group style="position:absolute;left:2682;top:380;width:2;height:615" coordorigin="2682,380" coordsize="2,615">
              <v:shape style="position:absolute;left:2682;top:380;width:2;height:615" coordorigin="2682,380" coordsize="0,615" path="m2682,380l2682,995e" filled="f" stroked="t" strokeweight=".398004pt" strokecolor="#000000">
                <v:path arrowok="t"/>
              </v:shape>
            </v:group>
            <v:group style="position:absolute;left:2678;top:384;width:8190;height:2" coordorigin="2678,384" coordsize="8190,2">
              <v:shape style="position:absolute;left:2678;top:384;width:8190;height:2" coordorigin="2678,384" coordsize="8190,0" path="m2678,384l10868,384e" filled="f" stroked="t" strokeweight=".398009pt" strokecolor="#000000">
                <v:path arrowok="t"/>
              </v:shape>
            </v:group>
            <v:group style="position:absolute;left:10864;top:380;width:2;height:615" coordorigin="10864,380" coordsize="2,615">
              <v:shape style="position:absolute;left:10864;top:380;width:2;height:615" coordorigin="10864,380" coordsize="0,615" path="m10864,380l10864,995e" filled="f" stroked="t" strokeweight=".398012pt" strokecolor="#000000">
                <v:path arrowok="t"/>
              </v:shape>
            </v:group>
            <v:group style="position:absolute;left:2678;top:991;width:8190;height:2" coordorigin="2678,991" coordsize="8190,2">
              <v:shape style="position:absolute;left:2678;top:991;width:8190;height:2" coordorigin="2678,991" coordsize="8190,0" path="m2678,991l10868,991e" filled="f" stroked="t" strokeweight=".39800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output: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curre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robust.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preservi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scoping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8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1025" w:right="58" w:firstLine="-2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61.85907pt;width:409.90702pt;height:103.093066pt;mso-position-horizontal-relative:page;mso-position-vertical-relative:paragraph;z-index:-2711" coordorigin="2674,3237" coordsize="8198,2062">
            <v:group style="position:absolute;left:2682;top:3241;width:2;height:2054" coordorigin="2682,3241" coordsize="2,2054">
              <v:shape style="position:absolute;left:2682;top:3241;width:2;height:2054" coordorigin="2682,3241" coordsize="0,2054" path="m2682,3241l2682,5295e" filled="f" stroked="t" strokeweight=".398017pt" strokecolor="#000000">
                <v:path arrowok="t"/>
              </v:shape>
            </v:group>
            <v:group style="position:absolute;left:2678;top:3245;width:8190;height:2" coordorigin="2678,3245" coordsize="8190,2">
              <v:shape style="position:absolute;left:2678;top:3245;width:8190;height:2" coordorigin="2678,3245" coordsize="8190,0" path="m2678,3245l10868,3245e" filled="f" stroked="t" strokeweight=".398014pt" strokecolor="#000000">
                <v:path arrowok="t"/>
              </v:shape>
            </v:group>
            <v:group style="position:absolute;left:10864;top:3241;width:2;height:2054" coordorigin="10864,3241" coordsize="2,2054">
              <v:shape style="position:absolute;left:10864;top:3241;width:2;height:2054" coordorigin="10864,3241" coordsize="0,2054" path="m10864,3241l10864,5295e" filled="f" stroked="t" strokeweight=".398047pt" strokecolor="#000000">
                <v:path arrowok="t"/>
              </v:shape>
            </v:group>
            <v:group style="position:absolute;left:2678;top:5291;width:8190;height:2" coordorigin="2678,5291" coordsize="8190,2">
              <v:shape style="position:absolute;left:2678;top:5291;width:8190;height:2" coordorigin="2678,5291" coordsize="8190,0" path="m2678,5291l10868,5291e" filled="f" stroked="t" strokeweight=".39801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2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tatic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macro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2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user-defined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Rules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written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another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relies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fully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external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efine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transformation,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cessor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XML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tatic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alues.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9" w:after="0" w:line="416" w:lineRule="auto"/>
        <w:ind w:left="1331" w:right="3919" w:firstLine="-281"/>
        <w:jc w:val="left"/>
        <w:tabs>
          <w:tab w:pos="20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1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define-sy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tax-rule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template,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hes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pattern,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mplate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8.328081pt;width:409.907008pt;height:103.093065pt;mso-position-horizontal-relative:page;mso-position-vertical-relative:paragraph;z-index:-2710" coordorigin="2674,367" coordsize="8198,2062">
            <v:group style="position:absolute;left:2682;top:371;width:2;height:2054" coordorigin="2682,371" coordsize="2,2054">
              <v:shape style="position:absolute;left:2682;top:371;width:2;height:2054" coordorigin="2682,371" coordsize="0,2054" path="m2682,371l2682,2424e" filled="f" stroked="t" strokeweight=".398017pt" strokecolor="#000000">
                <v:path arrowok="t"/>
              </v:shape>
            </v:group>
            <v:group style="position:absolute;left:2678;top:375;width:8190;height:2" coordorigin="2678,375" coordsize="8190,2">
              <v:shape style="position:absolute;left:2678;top:375;width:8190;height:2" coordorigin="2678,375" coordsize="8190,0" path="m2678,375l10868,375e" filled="f" stroked="t" strokeweight=".398001pt" strokecolor="#000000">
                <v:path arrowok="t"/>
              </v:shape>
            </v:group>
            <v:group style="position:absolute;left:10864;top:371;width:2;height:2054" coordorigin="10864,371" coordsize="2,2054">
              <v:shape style="position:absolute;left:10864;top:371;width:2;height:2054" coordorigin="10864,371" coordsize="0,2054" path="m10864,371l10864,2424e" filled="f" stroked="t" strokeweight=".398047pt" strokecolor="#000000">
                <v:path arrowok="t"/>
              </v:shape>
            </v:group>
            <v:group style="position:absolute;left:2678;top:2420;width:8190;height:2" coordorigin="2678,2420" coordsize="8190,2">
              <v:shape style="position:absolute;left:2678;top:2420;width:8190;height:2" coordorigin="2678,2420" coordsize="8190,0" path="m2678,2420l10868,2420e" filled="f" stroked="t" strokeweight=".39800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replaced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hed.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50" w:right="-20"/>
        <w:jc w:val="left"/>
        <w:tabs>
          <w:tab w:pos="17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68" w:right="5907"/>
        <w:jc w:val="center"/>
        <w:tabs>
          <w:tab w:pos="2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3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93" w:right="54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(6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5).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7pt;margin-top:17.977949pt;width:409.907035pt;height:151.053193pt;mso-position-horizontal-relative:page;mso-position-vertical-relative:paragraph;z-index:-2709" coordorigin="2674,360" coordsize="8198,3021">
            <v:group style="position:absolute;left:2682;top:364;width:2;height:3013" coordorigin="2682,364" coordsize="2,3013">
              <v:shape style="position:absolute;left:2682;top:364;width:2;height:3013" coordorigin="2682,364" coordsize="0,3013" path="m2682,364l2682,3377e" filled="f" stroked="t" strokeweight=".398025pt" strokecolor="#000000">
                <v:path arrowok="t"/>
              </v:shape>
            </v:group>
            <v:group style="position:absolute;left:2678;top:368;width:8190;height:2" coordorigin="2678,368" coordsize="8190,2">
              <v:shape style="position:absolute;left:2678;top:368;width:8190;height:2" coordorigin="2678,368" coordsize="8190,0" path="m2678,368l10868,368e" filled="f" stroked="t" strokeweight=".398029pt" strokecolor="#000000">
                <v:path arrowok="t"/>
              </v:shape>
            </v:group>
            <v:group style="position:absolute;left:10864;top:364;width:2;height:3013" coordorigin="10864,364" coordsize="2,3013">
              <v:shape style="position:absolute;left:10864;top:364;width:2;height:3013" coordorigin="10864,364" coordsize="0,3013" path="m10864,364l10864,3377e" filled="f" stroked="t" strokeweight=".39807pt" strokecolor="#000000">
                <v:path arrowok="t"/>
              </v:shape>
            </v:group>
            <v:group style="position:absolute;left:2678;top:3373;width:8190;height:2" coordorigin="2678,3373" coordsize="8190,2">
              <v:shape style="position:absolute;left:2678;top:3373;width:8190;height:2" coordorigin="2678,3373" coordsize="8190,0" path="m2678,3373l10868,3373e" filled="f" stroked="t" strokeweight=".398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50" w:right="-20"/>
        <w:jc w:val="left"/>
        <w:tabs>
          <w:tab w:pos="17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06" w:right="-20"/>
        <w:jc w:val="left"/>
        <w:tabs>
          <w:tab w:pos="2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31" w:right="-20"/>
        <w:jc w:val="left"/>
        <w:tabs>
          <w:tab w:pos="20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480" w:lineRule="atLeast"/>
        <w:ind w:left="1331" w:right="5197" w:firstLine="281"/>
        <w:jc w:val="left"/>
        <w:tabs>
          <w:tab w:pos="24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6).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confuses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tmp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480" w:lineRule="atLeast"/>
        <w:ind w:left="1025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52.160336pt;width:409.907018pt;height:151.053pt;mso-position-horizontal-relative:page;mso-position-vertical-relative:paragraph;z-index:-2708" coordorigin="2674,1043" coordsize="8198,3021">
            <v:group style="position:absolute;left:2682;top:1047;width:2;height:3013" coordorigin="2682,1047" coordsize="2,3013">
              <v:shape style="position:absolute;left:2682;top:1047;width:2;height:3013" coordorigin="2682,1047" coordsize="0,3013" path="m2682,1047l2682,4060e" filled="f" stroked="t" strokeweight=".398025pt" strokecolor="#000000">
                <v:path arrowok="t"/>
              </v:shape>
            </v:group>
            <v:group style="position:absolute;left:2678;top:1051;width:8190;height:2" coordorigin="2678,1051" coordsize="8190,2">
              <v:shape style="position:absolute;left:2678;top:1051;width:8190;height:2" coordorigin="2678,1051" coordsize="8190,0" path="m2678,1051l10868,1051e" filled="f" stroked="t" strokeweight=".398007pt" strokecolor="#000000">
                <v:path arrowok="t"/>
              </v:shape>
            </v:group>
            <v:group style="position:absolute;left:10864;top:1047;width:2;height:3013" coordorigin="10864,1047" coordsize="2,3013">
              <v:shape style="position:absolute;left:10864;top:1047;width:2;height:3013" coordorigin="10864,1047" coordsize="0,3013" path="m10864,1047l10864,4060e" filled="f" stroked="t" strokeweight=".39807pt" strokecolor="#000000">
                <v:path arrowok="t"/>
              </v:shape>
            </v:group>
            <v:group style="position:absolute;left:2678;top:4056;width:8190;height:2" coordorigin="2678,4056" coordsize="8190,2">
              <v:shape style="position:absolute;left:2678;top:4056;width:8190;height:2" coordorigin="2678,4056" coordsize="8190,0" path="m2678,4056l10868,4056e" filled="f" stroked="t" strokeweight=".39801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tmp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template.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190" w:right="-20"/>
        <w:jc w:val="left"/>
        <w:tabs>
          <w:tab w:pos="19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68" w:right="5907"/>
        <w:jc w:val="center"/>
        <w:tabs>
          <w:tab w:pos="2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1612" w:right="5329" w:firstLine="-281"/>
        <w:jc w:val="left"/>
        <w:tabs>
          <w:tab w:pos="20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5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1612" w:right="-20"/>
        <w:jc w:val="left"/>
        <w:tabs>
          <w:tab w:pos="24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5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93" w:right="54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(6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et’s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pattern-based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automati-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func-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calls.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1.2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</w:rPr>
        <w:t>Hygiene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Hygienic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whose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cap-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duced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Hygiene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clashing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surrounding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de.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Hygienic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heme.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3994pt;margin-top:137.879074pt;width:439.17201pt;height:127.073095pt;mso-position-horizontal-relative:page;mso-position-vertical-relative:paragraph;z-index:-2707" coordorigin="2088,2758" coordsize="8783,2541">
            <v:group style="position:absolute;left:2096;top:2762;width:2;height:2534" coordorigin="2096,2762" coordsize="2,2534">
              <v:shape style="position:absolute;left:2096;top:2762;width:2;height:2534" coordorigin="2096,2762" coordsize="0,2534" path="m2096,2762l2096,5295e" filled="f" stroked="t" strokeweight=".398018pt" strokecolor="#000000">
                <v:path arrowok="t"/>
              </v:shape>
            </v:group>
            <v:group style="position:absolute;left:2092;top:2766;width:8775;height:2" coordorigin="2092,2766" coordsize="8775,2">
              <v:shape style="position:absolute;left:2092;top:2766;width:8775;height:2" coordorigin="2092,2766" coordsize="8775,0" path="m2092,2766l10868,2766e" filled="f" stroked="t" strokeweight=".398011pt" strokecolor="#000000">
                <v:path arrowok="t"/>
              </v:shape>
            </v:group>
            <v:group style="position:absolute;left:10864;top:2762;width:2;height:2534" coordorigin="10864,2762" coordsize="2,2534">
              <v:shape style="position:absolute;left:10864;top:2762;width:2;height:2534" coordorigin="10864,2762" coordsize="0,2534" path="m10864,2762l10864,5295e" filled="f" stroked="t" strokeweight=".398059pt" strokecolor="#000000">
                <v:path arrowok="t"/>
              </v:shape>
            </v:group>
            <v:group style="position:absolute;left:2092;top:5291;width:8775;height:2" coordorigin="2092,5291" coordsize="8775,2">
              <v:shape style="position:absolute;left:2092;top:5291;width:8775;height:2" coordorigin="2092,5291" coordsize="8775,0" path="m2092,5291l10868,5291e" filled="f" stroked="t" strokeweight=".398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ccasions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traditional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insufficie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"anaphoric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condition"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if-then-else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1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anaph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clause),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bindings,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capture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mig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46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6" w:lineRule="auto"/>
        <w:ind w:left="1596" w:right="5355" w:firstLine="-8"/>
        <w:jc w:val="left"/>
        <w:tabs>
          <w:tab w:pos="3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23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33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3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61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1588" w:right="-20"/>
        <w:jc w:val="left"/>
        <w:tabs>
          <w:tab w:pos="22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88" w:right="-20"/>
        <w:jc w:val="left"/>
        <w:tabs>
          <w:tab w:pos="2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18.778145pt;width:439.172001pt;height:55.132004pt;mso-position-horizontal-relative:page;mso-position-vertical-relative:paragraph;z-index:-2706" coordorigin="2088,376" coordsize="8783,1103">
            <v:group style="position:absolute;left:2096;top:380;width:2;height:1095" coordorigin="2096,380" coordsize="2,1095">
              <v:shape style="position:absolute;left:2096;top:380;width:2;height:1095" coordorigin="2096,380" coordsize="0,1095" path="m2096,380l2096,1474e" filled="f" stroked="t" strokeweight=".398007pt" strokecolor="#000000">
                <v:path arrowok="t"/>
              </v:shape>
            </v:group>
            <v:group style="position:absolute;left:2092;top:384;width:8775;height:2" coordorigin="2092,384" coordsize="8775,2">
              <v:shape style="position:absolute;left:2092;top:384;width:8775;height:2" coordorigin="2092,384" coordsize="8775,0" path="m2092,384l10868,384e" filled="f" stroked="t" strokeweight=".398002pt" strokecolor="#000000">
                <v:path arrowok="t"/>
              </v:shape>
            </v:group>
            <v:group style="position:absolute;left:10864;top:380;width:2;height:1095" coordorigin="10864,380" coordsize="2,1095">
              <v:shape style="position:absolute;left:10864;top:380;width:2;height:1095" coordorigin="10864,380" coordsize="0,1095" path="m10864,380l10864,1474e" filled="f" stroked="t" strokeweight=".398023pt" strokecolor="#000000">
                <v:path arrowok="t"/>
              </v:shape>
            </v:group>
            <v:group style="position:absolute;left:2092;top:1470;width:8775;height:2" coordorigin="2092,1470" coordsize="8775,2">
              <v:shape style="position:absolute;left:2092;top:1470;width:8775;height:2" coordorigin="2092,1470" coordsize="8775,0" path="m2092,1470l10868,147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65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18.77813pt;width:439.172005pt;height:79.113018pt;mso-position-horizontal-relative:page;mso-position-vertical-relative:paragraph;z-index:-2705" coordorigin="2088,376" coordsize="8783,1582">
            <v:group style="position:absolute;left:2096;top:380;width:2;height:1574" coordorigin="2096,380" coordsize="2,1574">
              <v:shape style="position:absolute;left:2096;top:380;width:2;height:1574" coordorigin="2096,380" coordsize="0,1574" path="m2096,380l2096,1954e" filled="f" stroked="t" strokeweight=".398011pt" strokecolor="#000000">
                <v:path arrowok="t"/>
              </v:shape>
            </v:group>
            <v:group style="position:absolute;left:2092;top:384;width:8775;height:2" coordorigin="2092,384" coordsize="8775,2">
              <v:shape style="position:absolute;left:2092;top:384;width:8775;height:2" coordorigin="2092,384" coordsize="8775,0" path="m2092,384l10868,384e" filled="f" stroked="t" strokeweight=".398006pt" strokecolor="#000000">
                <v:path arrowok="t"/>
              </v:shape>
            </v:group>
            <v:group style="position:absolute;left:10864;top:380;width:2;height:1574" coordorigin="10864,380" coordsize="2,1574">
              <v:shape style="position:absolute;left:10864;top:380;width:2;height:1574" coordorigin="10864,380" coordsize="0,1574" path="m10864,380l10864,1954e" filled="f" stroked="t" strokeweight=".398035pt" strokecolor="#000000">
                <v:path arrowok="t"/>
              </v:shape>
            </v:group>
            <v:group style="position:absolute;left:2092;top:1950;width:8775;height:2" coordorigin="2092,1950" coordsize="8775,2">
              <v:shape style="position:absolute;left:2092;top:1950;width:8775;height:2" coordorigin="2092,1950" coordsize="8775,0" path="m2092,1950l10868,195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16" w:after="0" w:line="240" w:lineRule="auto"/>
        <w:ind w:left="465" w:right="-76"/>
        <w:jc w:val="left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2095" w:space="616"/>
            <w:col w:w="6489"/>
          </w:cols>
        </w:sectPr>
      </w:pPr>
      <w:rPr/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1588" w:right="-20"/>
        <w:jc w:val="left"/>
        <w:tabs>
          <w:tab w:pos="2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7"/>
        </w:rPr>
        <w:t>#f,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2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output.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“t”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7"/>
        </w:rPr>
        <w:t>#f.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2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common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LISP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guess.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automatically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rename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ariables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440" w:right="462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3986pt;margin-top:18.328022pt;width:439.172027pt;height:79.1131pt;mso-position-horizontal-relative:page;mso-position-vertical-relative:paragraph;z-index:-2704" coordorigin="2088,367" coordsize="8783,1582">
            <v:group style="position:absolute;left:2096;top:371;width:2;height:1574" coordorigin="2096,371" coordsize="2,1574">
              <v:shape style="position:absolute;left:2096;top:371;width:2;height:1574" coordorigin="2096,371" coordsize="0,1574" path="m2096,371l2096,1945e" filled="f" stroked="t" strokeweight=".398011pt" strokecolor="#000000">
                <v:path arrowok="t"/>
              </v:shape>
            </v:group>
            <v:group style="position:absolute;left:2092;top:375;width:8775;height:2" coordorigin="2092,375" coordsize="8775,2">
              <v:shape style="position:absolute;left:2092;top:375;width:8775;height:2" coordorigin="2092,375" coordsize="8775,0" path="m2092,375l10868,375e" filled="f" stroked="t" strokeweight=".398028pt" strokecolor="#000000">
                <v:path arrowok="t"/>
              </v:shape>
            </v:group>
            <v:group style="position:absolute;left:10864;top:371;width:2;height:1574" coordorigin="10864,371" coordsize="2,1574">
              <v:shape style="position:absolute;left:10864;top:371;width:2;height:1574" coordorigin="10864,371" coordsize="0,1574" path="m10864,371l10864,1945e" filled="f" stroked="t" strokeweight=".398035pt" strokecolor="#000000">
                <v:path arrowok="t"/>
              </v:shape>
            </v:group>
            <v:group style="position:absolute;left:2092;top:1941;width:8775;height:2" coordorigin="2092,1941" coordsize="8775,2">
              <v:shape style="position:absolute;left:2092;top:1941;width:8775;height:2" coordorigin="2092,1941" coordsize="8775,0" path="m2092,1941l10868,1941e" filled="f" stroked="t" strokeweight=".39801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“or”: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65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6" w:right="-20"/>
        <w:jc w:val="left"/>
        <w:tabs>
          <w:tab w:pos="14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6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ected.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1.3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28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7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5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arameters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80" w:lineRule="atLeast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124.100311pt;width:439.172004pt;height:127.073025pt;mso-position-horizontal-relative:page;mso-position-vertical-relative:paragraph;z-index:-2703" coordorigin="2088,2482" coordsize="8783,2541">
            <v:group style="position:absolute;left:2096;top:2486;width:2;height:2533" coordorigin="2096,2486" coordsize="2,2533">
              <v:shape style="position:absolute;left:2096;top:2486;width:2;height:2533" coordorigin="2096,2486" coordsize="0,2533" path="m2096,2486l2096,5019e" filled="f" stroked="t" strokeweight=".398018pt" strokecolor="#000000">
                <v:path arrowok="t"/>
              </v:shape>
            </v:group>
            <v:group style="position:absolute;left:2092;top:2490;width:8775;height:2" coordorigin="2092,2490" coordsize="8775,2">
              <v:shape style="position:absolute;left:2092;top:2490;width:8775;height:2" coordorigin="2092,2490" coordsize="8775,0" path="m2092,2490l10868,2490e" filled="f" stroked="t" strokeweight=".398005pt" strokecolor="#000000">
                <v:path arrowok="t"/>
              </v:shape>
            </v:group>
            <v:group style="position:absolute;left:10864;top:2486;width:2;height:2533" coordorigin="10864,2486" coordsize="2,2533">
              <v:shape style="position:absolute;left:10864;top:2486;width:2;height:2533" coordorigin="10864,2486" coordsize="0,2533" path="m10864,2486l10864,5019e" filled="f" stroked="t" strokeweight=".398059pt" strokecolor="#000000">
                <v:path arrowok="t"/>
              </v:shape>
            </v:group>
            <v:group style="position:absolute;left:2092;top:5016;width:8775;height:2" coordorigin="2092,5016" coordsize="8775,2">
              <v:shape style="position:absolute;left:2092;top:5016;width:8775;height:2" coordorigin="2092,5016" coordsize="8775,0" path="m2092,5016l10868,5016e" filled="f" stroked="t" strokeweight=".39800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4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tax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3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parameters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rebinding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exte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instead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accepting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de,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abstractions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aren’t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ossible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anguages.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et: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1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5" w:right="-20"/>
        <w:jc w:val="left"/>
        <w:tabs>
          <w:tab w:pos="1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75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3994pt;margin-top:66.739143pt;width:439.17201pt;height:31.151989pt;mso-position-horizontal-relative:page;mso-position-vertical-relative:paragraph;z-index:-2702" coordorigin="2088,1335" coordsize="8783,623">
            <v:group style="position:absolute;left:2096;top:1339;width:2;height:615" coordorigin="2096,1339" coordsize="2,615">
              <v:shape style="position:absolute;left:2096;top:1339;width:2;height:615" coordorigin="2096,1339" coordsize="0,615" path="m2096,1339l2096,1954e" filled="f" stroked="t" strokeweight=".398004pt" strokecolor="#000000">
                <v:path arrowok="t"/>
              </v:shape>
            </v:group>
            <v:group style="position:absolute;left:2092;top:1343;width:8775;height:2" coordorigin="2092,1343" coordsize="8775,2">
              <v:shape style="position:absolute;left:2092;top:1343;width:8775;height:2" coordorigin="2092,1343" coordsize="8775,0" path="m2092,1343l10868,1343e" filled="f" stroked="t" strokeweight=".398011pt" strokecolor="#000000">
                <v:path arrowok="t"/>
              </v:shape>
            </v:group>
            <v:group style="position:absolute;left:10864;top:1339;width:2;height:615" coordorigin="10864,1339" coordsize="2,615">
              <v:shape style="position:absolute;left:10864;top:1339;width:2;height:615" coordorigin="10864,1339" coordsize="0,615" path="m10864,1339l10864,1954e" filled="f" stroked="t" strokeweight=".398012pt" strokecolor="#000000">
                <v:path arrowok="t"/>
              </v:shape>
            </v:group>
            <v:group style="position:absolute;left:2092;top:1950;width:8775;height:2" coordorigin="2092,1950" coordsize="8775,2">
              <v:shape style="position:absolute;left:2092;top:1950;width:8775;height:2" coordorigin="2092,1950" coordsize="8775,0" path="m2092,1950l10868,1950e" filled="f" stroked="t" strokeweight=".39800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cated,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old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465" w:right="548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3986pt;margin-top:18.778139pt;width:439.172029pt;height:31.152013pt;mso-position-horizontal-relative:page;mso-position-vertical-relative:paragraph;z-index:-2701" coordorigin="2088,376" coordsize="8783,623">
            <v:group style="position:absolute;left:2096;top:380;width:2;height:615" coordorigin="2096,380" coordsize="2,615">
              <v:shape style="position:absolute;left:2096;top:380;width:2;height:615" coordorigin="2096,380" coordsize="0,615" path="m2096,380l2096,995e" filled="f" stroked="t" strokeweight=".398004pt" strokecolor="#000000">
                <v:path arrowok="t"/>
              </v:shape>
            </v:group>
            <v:group style="position:absolute;left:2092;top:384;width:8775;height:2" coordorigin="2092,384" coordsize="8775,2">
              <v:shape style="position:absolute;left:2092;top:384;width:8775;height:2" coordorigin="2092,384" coordsize="8775,0" path="m2092,384l10868,384e" filled="f" stroked="t" strokeweight=".398013pt" strokecolor="#000000">
                <v:path arrowok="t"/>
              </v:shape>
            </v:group>
            <v:group style="position:absolute;left:10864;top:380;width:2;height:615" coordorigin="10864,380" coordsize="2,615">
              <v:shape style="position:absolute;left:10864;top:380;width:2;height:615" coordorigin="10864,380" coordsize="0,615" path="m10864,380l10864,995e" filled="f" stroked="t" strokeweight=".398012pt" strokecolor="#000000">
                <v:path arrowok="t"/>
              </v:shape>
            </v:group>
            <v:group style="position:absolute;left:2092;top:991;width:8775;height:2" coordorigin="2092,991" coordsize="8775,2">
              <v:shape style="position:absolute;left:2092;top:991;width:8775;height:2" coordorigin="2092,991" coordsize="8775,0" path="m2092,991l10868,991e" filled="f" stroked="t" strokeweight=".39803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6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66.739143pt;width:439.172004pt;height:127.072021pt;mso-position-horizontal-relative:page;mso-position-vertical-relative:paragraph;z-index:-2700" coordorigin="2088,1335" coordsize="8783,2541">
            <v:group style="position:absolute;left:2096;top:1339;width:2;height:2533" coordorigin="2096,1339" coordsize="2,2533">
              <v:shape style="position:absolute;left:2096;top:1339;width:2;height:2533" coordorigin="2096,1339" coordsize="0,2533" path="m2096,1339l2096,3872e" filled="f" stroked="t" strokeweight=".398018pt" strokecolor="#000000">
                <v:path arrowok="t"/>
              </v:shape>
            </v:group>
            <v:group style="position:absolute;left:2092;top:1343;width:8775;height:2" coordorigin="2092,1343" coordsize="8775,2">
              <v:shape style="position:absolute;left:2092;top:1343;width:8775;height:2" coordorigin="2092,1343" coordsize="8775,0" path="m2092,1343l10868,1343e" filled="f" stroked="t" strokeweight=".398004pt" strokecolor="#000000">
                <v:path arrowok="t"/>
              </v:shape>
            </v:group>
            <v:group style="position:absolute;left:10864;top:1339;width:2;height:2533" coordorigin="10864,1339" coordsize="2,2533">
              <v:shape style="position:absolute;left:10864;top:1339;width:2;height:2533" coordorigin="10864,1339" coordsize="0,2533" path="m10864,1339l10864,3872e" filled="f" stroked="t" strokeweight=".398059pt" strokecolor="#000000">
                <v:path arrowok="t"/>
              </v:shape>
            </v:group>
            <v:group style="position:absolute;left:2092;top:3868;width:8775;height:2" coordorigin="2092,3868" coordsize="8775,2">
              <v:shape style="position:absolute;left:2092;top:3868;width:8775;height:2" coordorigin="2092,3868" coordsize="8775,0" path="m2092,3868l10868,3868e" filled="f" stroked="t" strokeweight=".39800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transformation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efore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run.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dified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tax-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parameterize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465" w:right="591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2" w:right="352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6" w:lineRule="auto"/>
        <w:ind w:left="1026" w:right="1301" w:firstLine="16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40" w:lineRule="auto"/>
        <w:ind w:left="465" w:right="548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9" w:firstLine="4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tax-parameterize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"renames"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giving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applies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tax-parametrize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18.328117pt;width:439.172007pt;height:55.132018pt;mso-position-horizontal-relative:page;mso-position-vertical-relative:paragraph;z-index:-2699" coordorigin="2088,367" coordsize="8783,1103">
            <v:group style="position:absolute;left:2096;top:371;width:2;height:1095" coordorigin="2096,371" coordsize="2,1095">
              <v:shape style="position:absolute;left:2096;top:371;width:2;height:1095" coordorigin="2096,371" coordsize="0,1095" path="m2096,371l2096,1465e" filled="f" stroked="t" strokeweight=".398007pt" strokecolor="#000000">
                <v:path arrowok="t"/>
              </v:shape>
            </v:group>
            <v:group style="position:absolute;left:2092;top:375;width:8775;height:2" coordorigin="2092,375" coordsize="8775,2">
              <v:shape style="position:absolute;left:2092;top:375;width:8775;height:2" coordorigin="2092,375" coordsize="8775,0" path="m2092,375l10868,375e" filled="f" stroked="t" strokeweight=".398006pt" strokecolor="#000000">
                <v:path arrowok="t"/>
              </v:shape>
            </v:group>
            <v:group style="position:absolute;left:10864;top:371;width:2;height:1095" coordorigin="10864,371" coordsize="2,1095">
              <v:shape style="position:absolute;left:10864;top:371;width:2;height:1095" coordorigin="10864,371" coordsize="0,1095" path="m10864,371l10864,1465e" filled="f" stroked="t" strokeweight=".398023pt" strokecolor="#000000">
                <v:path arrowok="t"/>
              </v:shape>
            </v:group>
            <v:group style="position:absolute;left:2092;top:1461;width:8775;height:2" coordorigin="2092,1461" coordsize="8775,2">
              <v:shape style="position:absolute;left:2092;top:1461;width:8775;height:2" coordorigin="2092,1461" coordsize="8775,0" path="m2092,1461l10868,1461e" filled="f" stroked="t" strokeweight=".39800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6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7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ccurence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“example-stx-parameter”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syntax-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ameterize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tax-parameterize</w:t>
      </w:r>
      <w:r>
        <w:rPr>
          <w:rFonts w:ascii="Times New Roman" w:hAnsi="Times New Roman" w:cs="Times New Roman" w:eastAsia="Times New Roman"/>
          <w:sz w:val="24"/>
          <w:szCs w:val="24"/>
          <w:spacing w:val="61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function.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er,I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prese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breaks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inspiratio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heme’s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parameters.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2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discussed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up-coming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hapters.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889" w:right="354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2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37" w:right="329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Basics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2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6"/>
        </w:rPr>
        <w:t>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51"/>
        </w:rPr>
        <w:t>.J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acro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ompiler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standalone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prete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de.JS.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efine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patterns.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vironme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3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3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macros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2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7"/>
        </w:rPr>
        <w:t>eet.JS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80" w:lineRule="atLeast"/>
        <w:ind w:left="1025" w:right="59" w:firstLine="-2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52.159229pt;width:409.907015pt;height:79.113068pt;mso-position-horizontal-relative:page;mso-position-vertical-relative:paragraph;z-index:-2698" coordorigin="2674,1043" coordsize="8198,1582">
            <v:group style="position:absolute;left:2682;top:1047;width:2;height:1574" coordorigin="2682,1047" coordsize="2,1574">
              <v:shape style="position:absolute;left:2682;top:1047;width:2;height:1574" coordorigin="2682,1047" coordsize="0,1574" path="m2682,1047l2682,2621e" filled="f" stroked="t" strokeweight=".398012pt" strokecolor="#000000">
                <v:path arrowok="t"/>
              </v:shape>
            </v:group>
            <v:group style="position:absolute;left:2678;top:1051;width:8190;height:2" coordorigin="2678,1051" coordsize="8190,2">
              <v:shape style="position:absolute;left:2678;top:1051;width:8190;height:2" coordorigin="2678,1051" coordsize="8190,0" path="m2678,1051l10868,1051e" filled="f" stroked="t" strokeweight=".398008pt" strokecolor="#000000">
                <v:path arrowok="t"/>
              </v:shape>
            </v:group>
            <v:group style="position:absolute;left:10864;top:1047;width:2;height:1574" coordorigin="10864,1047" coordsize="2,1574">
              <v:shape style="position:absolute;left:10864;top:1047;width:2;height:1574" coordorigin="10864,1047" coordsize="0,1574" path="m10864,1047l10864,2621e" filled="f" stroked="t" strokeweight=".398035pt" strokecolor="#000000">
                <v:path arrowok="t"/>
              </v:shape>
            </v:group>
            <v:group style="position:absolute;left:2678;top:2617;width:8190;height:2" coordorigin="2678,2617" coordsize="8190,2">
              <v:shape style="position:absolute;left:2678;top:2617;width:8190;height:2" coordorigin="2678,2617" coordsize="8190,0" path="m2678,2617l10868,2617e" filled="f" stroked="t" strokeweight=".39800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Rule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macros</w:t>
      </w:r>
      <w:r>
        <w:rPr>
          <w:rFonts w:ascii="Times New Roman" w:hAnsi="Times New Roman" w:cs="Times New Roman" w:eastAsia="Times New Roman"/>
          <w:sz w:val="22"/>
          <w:szCs w:val="22"/>
          <w:spacing w:val="66"/>
          <w:w w:val="13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generating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template.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8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4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34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4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4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34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1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8.778152pt;width:409.907011pt;height:151.053029pt;mso-position-horizontal-relative:page;mso-position-vertical-relative:paragraph;z-index:-2697" coordorigin="2674,376" coordsize="8198,3021">
            <v:group style="position:absolute;left:2682;top:380;width:2;height:3013" coordorigin="2682,380" coordsize="2,3013">
              <v:shape style="position:absolute;left:2682;top:380;width:2;height:3013" coordorigin="2682,380" coordsize="0,3013" path="m2682,380l2682,3393e" filled="f" stroked="t" strokeweight=".398025pt" strokecolor="#000000">
                <v:path arrowok="t"/>
              </v:shape>
            </v:group>
            <v:group style="position:absolute;left:2678;top:384;width:8190;height:2" coordorigin="2678,384" coordsize="8190,2">
              <v:shape style="position:absolute;left:2678;top:384;width:8190;height:2" coordorigin="2678,384" coordsize="8190,0" path="m2678,384l10868,384e" filled="f" stroked="t" strokeweight=".398005pt" strokecolor="#000000">
                <v:path arrowok="t"/>
              </v:shape>
            </v:group>
            <v:group style="position:absolute;left:10864;top:380;width:2;height:3013" coordorigin="10864,380" coordsize="2,3013">
              <v:shape style="position:absolute;left:10864;top:380;width:2;height:3013" coordorigin="10864,380" coordsize="0,3013" path="m10864,380l10864,3393e" filled="f" stroked="t" strokeweight=".39807pt" strokecolor="#000000">
                <v:path arrowok="t"/>
              </v:shape>
            </v:group>
            <v:group style="position:absolute;left:2678;top:3389;width:8190;height:2" coordorigin="2678,3389" coordsize="8190,2">
              <v:shape style="position:absolute;left:2678;top:3389;width:8190;height:2" coordorigin="2678,3389" coordsize="8190,0" path="m2678,3389l10868,3389e" filled="f" stroked="t" strokeweight=".39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apping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alues: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2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145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7pt;margin-top:-98.462982pt;width:409.907035pt;height:79.113086pt;mso-position-horizontal-relative:page;mso-position-vertical-relative:paragraph;z-index:-2696" coordorigin="2674,-1969" coordsize="8198,1582">
            <v:group style="position:absolute;left:2682;top:-1965;width:2;height:1574" coordorigin="2682,-1965" coordsize="2,1574">
              <v:shape style="position:absolute;left:2682;top:-1965;width:2;height:1574" coordorigin="2682,-1965" coordsize="0,1574" path="m2682,-1965l2682,-391e" filled="f" stroked="t" strokeweight=".398012pt" strokecolor="#000000">
                <v:path arrowok="t"/>
              </v:shape>
            </v:group>
            <v:group style="position:absolute;left:2678;top:-1961;width:8190;height:2" coordorigin="2678,-1961" coordsize="8190,2">
              <v:shape style="position:absolute;left:2678;top:-1961;width:8190;height:2" coordorigin="2678,-1961" coordsize="8190,0" path="m2678,-1961l10868,-1961e" filled="f" stroked="t" strokeweight=".398029pt" strokecolor="#000000">
                <v:path arrowok="t"/>
              </v:shape>
            </v:group>
            <v:group style="position:absolute;left:10864;top:-1965;width:2;height:1574" coordorigin="10864,-1965" coordsize="2,1574">
              <v:shape style="position:absolute;left:10864;top:-1965;width:2;height:1574" coordorigin="10864,-1965" coordsize="0,1574" path="m10864,-1965l10864,-391e" filled="f" stroked="t" strokeweight=".398035pt" strokecolor="#000000">
                <v:path arrowok="t"/>
              </v:shape>
            </v:group>
            <v:group style="position:absolute;left:2678;top:-395;width:8190;height:2" coordorigin="2678,-395" coordsize="8190,2">
              <v:shape style="position:absolute;left:2678;top:-395;width:8190;height:2" coordorigin="2678,-395" coordsize="8190,0" path="m2678,-395l10868,-395e" filled="f" stroked="t" strokeweight=".39801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hits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ap",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agains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tifiers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pattern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de.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25" w:right="1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7.979151pt;width:409.907011pt;height:127.072018pt;mso-position-horizontal-relative:page;mso-position-vertical-relative:paragraph;z-index:-2695" coordorigin="2674,360" coordsize="8198,2541">
            <v:group style="position:absolute;left:2682;top:364;width:2;height:2533" coordorigin="2682,364" coordsize="2,2533">
              <v:shape style="position:absolute;left:2682;top:364;width:2;height:2533" coordorigin="2682,364" coordsize="0,2533" path="m2682,364l2682,2897e" filled="f" stroked="t" strokeweight=".398021pt" strokecolor="#000000">
                <v:path arrowok="t"/>
              </v:shape>
            </v:group>
            <v:group style="position:absolute;left:2678;top:368;width:8190;height:2" coordorigin="2678,368" coordsize="8190,2">
              <v:shape style="position:absolute;left:2678;top:368;width:8190;height:2" coordorigin="2678,368" coordsize="8190,0" path="m2678,368l10868,368e" filled="f" stroked="t" strokeweight=".398003pt" strokecolor="#000000">
                <v:path arrowok="t"/>
              </v:shape>
            </v:group>
            <v:group style="position:absolute;left:10864;top:364;width:2;height:2533" coordorigin="10864,364" coordsize="2,2533">
              <v:shape style="position:absolute;left:10864;top:364;width:2;height:2533" coordorigin="10864,364" coordsize="0,2533" path="m10864,364l10864,2897e" filled="f" stroked="t" strokeweight=".398059pt" strokecolor="#000000">
                <v:path arrowok="t"/>
              </v:shape>
            </v:group>
            <v:group style="position:absolute;left:2678;top:2893;width:8190;height:2" coordorigin="2678,2893" coordsize="8190,2">
              <v:shape style="position:absolute;left:2678;top:2893;width:8190;height:2" coordorigin="2678,2893" coordsize="8190,0" path="m2678,2893l10868,2893e" filled="f" stroked="t" strokeweight=".39800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ygiene,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mig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2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tmp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collides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serious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Basically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uring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et.js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fully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1025" w:right="192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3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2158" w:right="4780" w:firstLine="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-57.128864pt;width:409.907012pt;height:127.073029pt;mso-position-horizontal-relative:page;mso-position-vertical-relative:paragraph;z-index:-2694" coordorigin="2674,-1143" coordsize="8198,2541">
            <v:group style="position:absolute;left:2682;top:-1139;width:2;height:2533" coordorigin="2682,-1139" coordsize="2,2533">
              <v:shape style="position:absolute;left:2682;top:-1139;width:2;height:2533" coordorigin="2682,-1139" coordsize="0,2533" path="m2682,-1139l2682,1395e" filled="f" stroked="t" strokeweight=".398021pt" strokecolor="#000000">
                <v:path arrowok="t"/>
              </v:shape>
            </v:group>
            <v:group style="position:absolute;left:2678;top:-1135;width:8190;height:2" coordorigin="2678,-1135" coordsize="8190,2">
              <v:shape style="position:absolute;left:2678;top:-1135;width:8190;height:2" coordorigin="2678,-1135" coordsize="8190,0" path="m2678,-1135l10868,-1135e" filled="f" stroked="t" strokeweight=".398006pt" strokecolor="#000000">
                <v:path arrowok="t"/>
              </v:shape>
            </v:group>
            <v:group style="position:absolute;left:10864;top:-1139;width:2;height:2533" coordorigin="10864,-1139" coordsize="2,2533">
              <v:shape style="position:absolute;left:10864;top:-1139;width:2;height:2533" coordorigin="10864,-1139" coordsize="0,2533" path="m10864,-1139l10864,1395e" filled="f" stroked="t" strokeweight=".398059pt" strokecolor="#000000">
                <v:path arrowok="t"/>
              </v:shape>
            </v:group>
            <v:group style="position:absolute;left:2678;top:1391;width:8190;height:2" coordorigin="2678,1391" coordsize="8190,2">
              <v:shape style="position:absolute;left:2678;top:1391;width:8190;height:2" coordorigin="2678,1391" coordsize="8190,0" path="m2678,1391l10868,1391e" filled="f" stroked="t" strokeweight=".39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8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</w:rPr>
        <w:t>"tmp"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ariables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extremely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erful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complex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elega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1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480" w:lineRule="atLeast"/>
        <w:ind w:left="1025" w:right="59" w:firstLine="-2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76.239388pt;width:409.90702pt;height:79.112959pt;mso-position-horizontal-relative:page;mso-position-vertical-relative:paragraph;z-index:-2693" coordorigin="2674,1525" coordsize="8198,1582">
            <v:group style="position:absolute;left:2682;top:1529;width:2;height:1574" coordorigin="2682,1529" coordsize="2,1574">
              <v:shape style="position:absolute;left:2682;top:1529;width:2;height:1574" coordorigin="2682,1529" coordsize="0,1574" path="m2682,1529l2682,3103e" filled="f" stroked="t" strokeweight=".398012pt" strokecolor="#000000">
                <v:path arrowok="t"/>
              </v:shape>
            </v:group>
            <v:group style="position:absolute;left:2678;top:1533;width:8190;height:2" coordorigin="2678,1533" coordsize="8190,2">
              <v:shape style="position:absolute;left:2678;top:1533;width:8190;height:2" coordorigin="2678,1533" coordsize="8190,0" path="m2678,1533l10868,1533e" filled="f" stroked="t" strokeweight=".398014pt" strokecolor="#000000">
                <v:path arrowok="t"/>
              </v:shape>
            </v:group>
            <v:group style="position:absolute;left:10864;top:1529;width:2;height:1574" coordorigin="10864,1529" coordsize="2,1574">
              <v:shape style="position:absolute;left:10864;top:1529;width:2;height:1574" coordorigin="10864,1529" coordsize="0,1574" path="m10864,1529l10864,3103e" filled="f" stroked="t" strokeweight=".398035pt" strokecolor="#000000">
                <v:path arrowok="t"/>
              </v:shape>
            </v:group>
            <v:group style="position:absolute;left:2678;top:3099;width:8190;height:2" coordorigin="2678,3099" coordsize="8190,2">
              <v:shape style="position:absolute;left:2678;top:3099;width:8190;height:2" coordorigin="2678,3099" coordsize="8190,0" path="m2678,3099l10868,3099e" filled="f" stroked="t" strokeweight=".398003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macros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analogous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syntax-case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3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cedurally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manipulate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macros,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21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8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0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34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4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4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4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8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8.778038pt;width:409.90702pt;height:222.993127pt;mso-position-horizontal-relative:page;mso-position-vertical-relative:paragraph;z-index:-2692" coordorigin="2674,376" coordsize="8198,4460">
            <v:group style="position:absolute;left:2682;top:380;width:2;height:4452" coordorigin="2682,380" coordsize="2,4452">
              <v:shape style="position:absolute;left:2682;top:380;width:2;height:4452" coordorigin="2682,380" coordsize="0,4452" path="m2682,380l2682,4831e" filled="f" stroked="t" strokeweight=".398037pt" strokecolor="#000000">
                <v:path arrowok="t"/>
              </v:shape>
            </v:group>
            <v:group style="position:absolute;left:2678;top:384;width:8190;height:2" coordorigin="2678,384" coordsize="8190,2">
              <v:shape style="position:absolute;left:2678;top:384;width:8190;height:2" coordorigin="2678,384" coordsize="8190,0" path="m2678,384l10868,384e" filled="f" stroked="t" strokeweight=".398014pt" strokecolor="#000000">
                <v:path arrowok="t"/>
              </v:shape>
            </v:group>
            <v:group style="position:absolute;left:10864;top:380;width:2;height:4452" coordorigin="10864,380" coordsize="2,4452">
              <v:shape style="position:absolute;left:10864;top:380;width:2;height:4452" coordorigin="10864,380" coordsize="0,4452" path="m10864,380l10864,4831e" filled="f" stroked="t" strokeweight=".398105pt" strokecolor="#000000">
                <v:path arrowok="t"/>
              </v:shape>
            </v:group>
            <v:group style="position:absolute;left:2678;top:4827;width:8190;height:2" coordorigin="2678,4827" coordsize="8190,2">
              <v:shape style="position:absolute;left:2678;top:4827;width:8190;height:2" coordorigin="2678,4827" coordsize="8190,0" path="m2678,4827l10868,4827e" filled="f" stroked="t" strokeweight=".39800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ers: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5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2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3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8" w:right="-20"/>
        <w:jc w:val="left"/>
        <w:tabs>
          <w:tab w:pos="3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7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4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10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2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3.678986pt;margin-top:18.778112pt;width:409.90701pt;height:31.153016pt;mso-position-horizontal-relative:page;mso-position-vertical-relative:paragraph;z-index:-2691" coordorigin="2674,376" coordsize="8198,623">
            <v:group style="position:absolute;left:2682;top:380;width:2;height:615" coordorigin="2682,380" coordsize="2,615">
              <v:shape style="position:absolute;left:2682;top:380;width:2;height:615" coordorigin="2682,380" coordsize="0,615" path="m2682,380l2682,995e" filled="f" stroked="t" strokeweight=".398004pt" strokecolor="#000000">
                <v:path arrowok="t"/>
              </v:shape>
            </v:group>
            <v:group style="position:absolute;left:2678;top:384;width:8190;height:2" coordorigin="2678,384" coordsize="8190,2">
              <v:shape style="position:absolute;left:2678;top:384;width:8190;height:2" coordorigin="2678,384" coordsize="8190,0" path="m2678,384l10868,384e" filled="f" stroked="t" strokeweight=".398001pt" strokecolor="#000000">
                <v:path arrowok="t"/>
              </v:shape>
            </v:group>
            <v:group style="position:absolute;left:10864;top:380;width:2;height:615" coordorigin="10864,380" coordsize="2,615">
              <v:shape style="position:absolute;left:10864;top:380;width:2;height:615" coordorigin="10864,380" coordsize="0,615" path="m10864,380l10864,995e" filled="f" stroked="t" strokeweight=".398012pt" strokecolor="#000000">
                <v:path arrowok="t"/>
              </v:shape>
            </v:group>
            <v:group style="position:absolute;left:2678;top:991;width:8190;height:2" coordorigin="2678,991" coordsize="8190,2">
              <v:shape style="position:absolute;left:2678;top:991;width:8190;height:2" coordorigin="2678,991" coordsize="8190,0" path="m2678,991l10868,991e" filled="f" stroked="t" strokeweight=".39800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21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7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mixture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templates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manipulate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ase”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1025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expand-time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</w:rPr>
        <w:t>#{}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2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"t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mplates"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macros.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2.2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2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2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9"/>
        </w:rPr>
        <w:t>eet.JS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2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2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ork?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separate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analogous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s-expressions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feedba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1" w:after="0" w:line="240" w:lineRule="auto"/>
        <w:ind w:left="13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47.655pt;height:36.96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29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anato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8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ruc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unstructured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abstract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(AST)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records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sufficie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tly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decide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en,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decide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divisor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expression.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raditi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onal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compilers,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wined;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flag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indicate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divide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enized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accordingly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9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3994pt;margin-top:18.778219pt;width:439.172009pt;height:151.052944pt;mso-position-horizontal-relative:page;mso-position-vertical-relative:paragraph;z-index:-2690" coordorigin="2088,376" coordsize="8783,3021">
            <v:group style="position:absolute;left:2096;top:380;width:2;height:3013" coordorigin="2096,380" coordsize="2,3013">
              <v:shape style="position:absolute;left:2096;top:380;width:2;height:3013" coordorigin="2096,380" coordsize="0,3013" path="m2096,380l2096,3393e" filled="f" stroked="t" strokeweight=".398021pt" strokecolor="#000000">
                <v:path arrowok="t"/>
              </v:shape>
            </v:group>
            <v:group style="position:absolute;left:2092;top:384;width:8775;height:2" coordorigin="2092,384" coordsize="8775,2">
              <v:shape style="position:absolute;left:2092;top:384;width:8775;height:2" coordorigin="2092,384" coordsize="8775,0" path="m2092,384l10868,384e" filled="f" stroked="t" strokeweight=".398009pt" strokecolor="#000000">
                <v:path arrowok="t"/>
              </v:shape>
            </v:group>
            <v:group style="position:absolute;left:10864;top:380;width:2;height:3013" coordorigin="10864,380" coordsize="2,3013">
              <v:shape style="position:absolute;left:10864;top:380;width:2;height:3013" coordorigin="10864,380" coordsize="0,3013" path="m10864,380l10864,3393e" filled="f" stroked="t" strokeweight=".39807pt" strokecolor="#000000">
                <v:path arrowok="t"/>
              </v:shape>
            </v:group>
            <v:group style="position:absolute;left:2092;top:3389;width:8775;height:2" coordorigin="2092,3389" coordsize="8775,2">
              <v:shape style="position:absolute;left:2092;top:3389;width:8775;height:2" coordorigin="2092,3389" coordsize="8775,0" path="m2092,3389l10868,3389e" filled="f" stroked="t" strokeweight=".398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5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2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02" w:right="337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6" w:after="0" w:line="240" w:lineRule="auto"/>
        <w:ind w:left="269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7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1.73pt;height:191.97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16" w:after="0" w:line="240" w:lineRule="auto"/>
        <w:ind w:left="3635" w:right="32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tree.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ilar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8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duced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standard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esprima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eing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delimiters.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71.070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008" w:right="266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parser.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unstructured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systems,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ished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lexer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haracter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text-free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grammar.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Enfo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estation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pioneered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Enforestation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,extracts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reader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7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121.44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285" w:right="294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acro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Expansion.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Enforestation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egins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loading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vironme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erting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declaration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tree.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7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77.97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674" w:right="333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erm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tree.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proto-AST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represe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program.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passes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unexpanded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curre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2.3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6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3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6"/>
        </w:rPr>
        <w:t>trying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3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6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3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4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2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e?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enefits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established,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ccasions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traditional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insufficie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"anaphoric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conditionals"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3"/>
        </w:rPr>
        <w:t>it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3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bind-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ings.When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3"/>
        </w:rPr>
        <w:t>it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3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automatically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ondition.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anaphoric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erately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captures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supplied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referred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anaphor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expression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referring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another).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379.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16" w:after="0" w:line="240" w:lineRule="auto"/>
        <w:ind w:left="33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aking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ygiene.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"unless"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conditional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false.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true,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else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7"/>
        </w:rPr>
        <w:t>anaphoric-if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3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anaphor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201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2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clause.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121.44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6" w:after="0" w:line="240" w:lineRule="auto"/>
        <w:ind w:left="33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expansion.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(8)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201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44"/>
          <w:w w:val="2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defined.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1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erately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breaking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ygiene.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9" w:firstLine="4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41.017246pt;width:439.172004pt;height:270.953965pt;mso-position-horizontal-relative:page;mso-position-vertical-relative:paragraph;z-index:-2689" coordorigin="2088,820" coordsize="8783,5419">
            <v:group style="position:absolute;left:2096;top:824;width:2;height:5411" coordorigin="2096,824" coordsize="2,5411">
              <v:shape style="position:absolute;left:2096;top:824;width:2;height:5411" coordorigin="2096,824" coordsize="0,5411" path="m2096,824l2096,6235e" filled="f" stroked="t" strokeweight=".398039pt" strokecolor="#000000">
                <v:path arrowok="t"/>
              </v:shape>
            </v:group>
            <v:group style="position:absolute;left:2092;top:828;width:8775;height:2" coordorigin="2092,828" coordsize="8775,2">
              <v:shape style="position:absolute;left:2092;top:828;width:8775;height:2" coordorigin="2092,828" coordsize="8775,0" path="m2092,828l10868,828e" filled="f" stroked="t" strokeweight=".398003pt" strokecolor="#000000">
                <v:path arrowok="t"/>
              </v:shape>
            </v:group>
            <v:group style="position:absolute;left:10864;top:824;width:2;height:5411" coordorigin="10864,824" coordsize="2,5411">
              <v:shape style="position:absolute;left:10864;top:824;width:2;height:5411" coordorigin="10864,824" coordsize="0,5411" path="m10864,824l10864,6235e" filled="f" stroked="t" strokeweight=".398129pt" strokecolor="#000000">
                <v:path arrowok="t"/>
              </v:shape>
            </v:group>
            <v:group style="position:absolute;left:2092;top:6231;width:8775;height:2" coordorigin="2092,6231" coordsize="8775,2">
              <v:shape style="position:absolute;left:2092;top:6231;width:8775;height:2" coordorigin="2092,6231" coordsize="8775,0" path="m2092,6231l10868,6231e" filled="f" stroked="t" strokeweight=".39800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ygienic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ossible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ample,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1" w:after="0" w:line="416" w:lineRule="auto"/>
        <w:ind w:left="605" w:right="853" w:firstLine="-140"/>
        <w:jc w:val="left"/>
        <w:tabs>
          <w:tab w:pos="1320" w:val="left"/>
          <w:tab w:pos="2000" w:val="left"/>
          <w:tab w:pos="3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86" w:right="-20"/>
        <w:jc w:val="left"/>
        <w:tabs>
          <w:tab w:pos="1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05" w:right="-20"/>
        <w:jc w:val="left"/>
        <w:tabs>
          <w:tab w:pos="32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53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5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2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480" w:lineRule="atLeast"/>
        <w:ind w:left="469" w:right="1435" w:firstLine="-7"/>
        <w:jc w:val="left"/>
        <w:tabs>
          <w:tab w:pos="2020" w:val="left"/>
          <w:tab w:pos="4820" w:val="left"/>
          <w:tab w:pos="5820" w:val="left"/>
          <w:tab w:pos="6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8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tax-parameterize,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201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39"/>
          <w:w w:val="2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alias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alias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eh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vior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4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e-re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me-transformer.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define-sy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2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6"/>
        </w:rPr>
        <w:t>tax-parameter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vides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3"/>
        </w:rPr>
        <w:t>tax-parameterize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adjusts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3994pt;margin-top:18.329369pt;width:439.172012pt;height:294.932871pt;mso-position-horizontal-relative:page;mso-position-vertical-relative:paragraph;z-index:-2688" coordorigin="2088,367" coordsize="8783,5899">
            <v:group style="position:absolute;left:2096;top:371;width:2;height:5891" coordorigin="2096,371" coordsize="2,5891">
              <v:shape style="position:absolute;left:2096;top:371;width:2;height:5891" coordorigin="2096,371" coordsize="0,5891" path="m2096,371l2096,6261e" filled="f" stroked="t" strokeweight=".398042pt" strokecolor="#000000">
                <v:path arrowok="t"/>
              </v:shape>
            </v:group>
            <v:group style="position:absolute;left:2092;top:375;width:8775;height:2" coordorigin="2092,375" coordsize="8775,2">
              <v:shape style="position:absolute;left:2092;top:375;width:8775;height:2" coordorigin="2092,375" coordsize="8775,0" path="m2092,375l10868,375e" filled="f" stroked="t" strokeweight=".398011pt" strokecolor="#000000">
                <v:path arrowok="t"/>
              </v:shape>
            </v:group>
            <v:group style="position:absolute;left:10864;top:371;width:2;height:5891" coordorigin="10864,371" coordsize="2,5891">
              <v:shape style="position:absolute;left:10864;top:371;width:2;height:5891" coordorigin="10864,371" coordsize="0,5891" path="m10864,371l10864,6261e" filled="f" stroked="t" strokeweight=".398141pt" strokecolor="#000000">
                <v:path arrowok="t"/>
              </v:shape>
            </v:group>
            <v:group style="position:absolute;left:2092;top:6257;width:8775;height:2" coordorigin="2092,6257" coordsize="8775,2">
              <v:shape style="position:absolute;left:2092;top:6257;width:8775;height:2" coordorigin="2092,6257" coordsize="8775,0" path="m2092,6257l10868,6257e" filled="f" stroked="t" strokeweight=".398013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expression.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65" w:right="-20"/>
        <w:jc w:val="left"/>
        <w:tabs>
          <w:tab w:pos="1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75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5" w:right="-20"/>
        <w:jc w:val="left"/>
        <w:tabs>
          <w:tab w:pos="3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6" w:lineRule="auto"/>
        <w:ind w:left="1154" w:right="3542" w:firstLine="-268"/>
        <w:jc w:val="left"/>
        <w:tabs>
          <w:tab w:pos="3680" w:val="left"/>
          <w:tab w:pos="4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6" w:lineRule="auto"/>
        <w:ind w:left="886" w:right="873" w:firstLine="-421"/>
        <w:jc w:val="left"/>
        <w:tabs>
          <w:tab w:pos="1600" w:val="left"/>
          <w:tab w:pos="3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40" w:lineRule="auto"/>
        <w:ind w:left="8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86" w:right="-20"/>
        <w:jc w:val="left"/>
        <w:tabs>
          <w:tab w:pos="3840" w:val="left"/>
          <w:tab w:pos="45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9"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10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9"/>
        </w:rPr>
        <w:t>e</w:t>
      </w:r>
      <w:r>
        <w:rPr>
          <w:rFonts w:ascii="Arial" w:hAnsi="Arial" w:cs="Arial" w:eastAsia="Arial"/>
          <w:sz w:val="24"/>
          <w:szCs w:val="24"/>
          <w:spacing w:val="8"/>
          <w:w w:val="109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62"/>
        </w:rPr>
        <w:t>#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81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7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4"/>
        </w:rPr>
        <w:t>"define-syntax-parameter,"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3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aluat-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5"/>
        </w:rPr>
        <w:t>parameter.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"syntax-parameterize,"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2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expression.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889" w:right="354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CHAPTER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18" w:right="327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3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tax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3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5"/>
        </w:rPr>
        <w:t>parameters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8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hanism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rebinding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exte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parameters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1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ducing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ygienic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meaning.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dynamic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hanism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1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time,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binding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ccurs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expansion.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Approa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2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80" w:lineRule="atLeast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414001pt;margin-top:148.080246pt;width:439.172002pt;height:55.133037pt;mso-position-horizontal-relative:page;mso-position-vertical-relative:paragraph;z-index:-2687" coordorigin="2088,2962" coordsize="8783,1103">
            <v:group style="position:absolute;left:2096;top:2966;width:2;height:1095" coordorigin="2096,2966" coordsize="2,1095">
              <v:shape style="position:absolute;left:2096;top:2966;width:2;height:1095" coordorigin="2096,2966" coordsize="0,1095" path="m2096,2966l2096,4060e" filled="f" stroked="t" strokeweight=".398007pt" strokecolor="#000000">
                <v:path arrowok="t"/>
              </v:shape>
            </v:group>
            <v:group style="position:absolute;left:2092;top:2970;width:8775;height:2" coordorigin="2092,2970" coordsize="8775,2">
              <v:shape style="position:absolute;left:2092;top:2970;width:8775;height:2" coordorigin="2092,2970" coordsize="8775,0" path="m2092,2970l10868,2970e" filled="f" stroked="t" strokeweight=".398003pt" strokecolor="#000000">
                <v:path arrowok="t"/>
              </v:shape>
            </v:group>
            <v:group style="position:absolute;left:10864;top:2966;width:2;height:1095" coordorigin="10864,2966" coordsize="2,1095">
              <v:shape style="position:absolute;left:10864;top:2966;width:2;height:1095" coordorigin="10864,2966" coordsize="0,1095" path="m10864,2966l10864,4060e" filled="f" stroked="t" strokeweight=".398023pt" strokecolor="#000000">
                <v:path arrowok="t"/>
              </v:shape>
            </v:group>
            <v:group style="position:absolute;left:2092;top:4056;width:8775;height:2" coordorigin="2092,4056" coordsize="8775,2">
              <v:shape style="position:absolute;left:2092;top:4056;width:8775;height:2" coordorigin="2092,4056" coordsize="8775,0" path="m2092,4056l10868,4056e" filled="f" stroked="t" strokeweight=".39800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pre-pr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cessing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efore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gets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3"/>
        </w:rPr>
        <w:t>“SyntaxParameter"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replaces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partic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trans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ormation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pattern.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parameters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programmer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something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this: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13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1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1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1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4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6"/>
          <w:w w:val="134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75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8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8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6"/>
          <w:w w:val="13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34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“parameter"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inition,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“Map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ariabl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27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</w:rPr>
        <w:t>ameter"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definition.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9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usage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2pt;height:425.92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86" w:right="324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77.97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6" w:after="0" w:line="240" w:lineRule="auto"/>
        <w:ind w:left="318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9: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unless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9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174.57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10: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ounded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$cond..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anaphoric-if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83"/>
        </w:rPr>
        <w:t>‘it’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8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$cond..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desired,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sad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tages,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on‘t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users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named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3"/>
        </w:rPr>
        <w:t>“SyntaxParameter”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7"/>
          <w:w w:val="11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mome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defining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really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returns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transformer).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fix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primiti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manipulate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arbitrary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transformation.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transformatio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“expander”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encou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vironme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440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3.2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Approa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2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2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6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taxparam”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define-sy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tax-parameter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heme,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primiti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viron-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t,”sy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taxL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cal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alue,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3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primiti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vironme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“replaceSy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1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5"/>
        </w:rPr>
        <w:t>,”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transforms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pile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vironme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alue,”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7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8.61pt;height:321.457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235.98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16" w:after="0" w:line="240" w:lineRule="auto"/>
        <w:ind w:left="1392" w:right="105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11: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</w:rPr>
        <w:t>td..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3.32pt;height:131.79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18" w:right="167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12: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parameter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expansion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oi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expander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propriatel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enough,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primarily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onsible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handling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ygiene.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mapping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ctx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mapping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delegates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expand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erm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ree,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onsible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erting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erm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loading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map.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17" w:lineRule="auto"/>
        <w:ind w:left="440" w:right="59" w:firstLine="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“expand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erm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ree,”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enforest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eatedly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til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tire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8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erted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enforest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“sy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taxparam”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2.0pt;height:252.4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16" w:after="0" w:line="240" w:lineRule="auto"/>
        <w:ind w:left="27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13: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17" w:lineRule="auto"/>
        <w:ind w:left="440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loaded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8"/>
        </w:rPr>
        <w:t>“lo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admacr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def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3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7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“re-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placeSy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aram”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tifier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alue.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234" w:right="289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3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2"/>
        </w:rPr>
        <w:t>REFERENCES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9" w:lineRule="auto"/>
        <w:ind w:left="921" w:right="59" w:firstLine="-3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Eli,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B.,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R.,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Flatt,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(2011,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05).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Clean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arameters,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 </w:t>
      </w:r>
      <w:hyperlink r:id="rId22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0"/>
          </w:rPr>
          <w:t>http://scheme2011.ucombinator.org/papers/Barzilay2011.pdf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1" w:lineRule="auto"/>
        <w:ind w:left="921" w:right="59" w:firstLine="-3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[2]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Disne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T.,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aubion,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N.,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Herman,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(2014,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21).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eeten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1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aScript: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Hygienic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acros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ES5,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23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7"/>
          </w:rPr>
          <w:t>http://disnetdev.com/papers/sweetjs.pdf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921" w:right="59" w:firstLine="-3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[3]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Arai,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H.,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akita,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(2012).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Impleme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tation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Hygienic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7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aScript: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liminary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ort,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 </w:t>
      </w:r>
      <w:hyperlink r:id="rId24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45"/>
          </w:rPr>
          <w:t>http://www.is.titech.ac.jp/~wakita/files/arai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45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5"/>
          </w:rPr>
          <w:t>s3.pdf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9" w:lineRule="auto"/>
        <w:ind w:left="921" w:right="59" w:firstLine="-3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[4]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Rafkind,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Flatt,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(2012,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26).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tactic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Algebraic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Enforestation,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 </w:t>
      </w:r>
      <w:hyperlink r:id="rId25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6"/>
          </w:rPr>
          <w:t>http://www.cs.utah.edu/plt/publications/gpce12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36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49"/>
          </w:rPr>
          <w:t>rf.pdf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55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[5]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Flatt,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1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Findler,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27).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6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0"/>
          <w:w w:val="11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ogether,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26">
        <w:r>
          <w:rPr>
            <w:rFonts w:ascii="Times New Roman" w:hAnsi="Times New Roman" w:cs="Times New Roman" w:eastAsia="Times New Roman"/>
            <w:sz w:val="22"/>
            <w:szCs w:val="22"/>
            <w:w w:val="138"/>
          </w:rPr>
          <w:t>http://www.cs.utah.edu/plt/publications/jfp12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38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51"/>
          </w:rPr>
          <w:t>draft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51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40"/>
          </w:rPr>
          <w:t>fcdf.pdf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[6]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Disne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(2014,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21).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cume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3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tation,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27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6"/>
          </w:rPr>
          <w:t>http://sweetjs.org/doc/main/sweet.html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[7]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Esprima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</w:rPr>
        <w:t>aScript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arser.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28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43"/>
          </w:rPr>
          <w:t>http://esprima.org/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auto"/>
        <w:ind w:left="921" w:right="234" w:firstLine="-3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[8]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Disne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aubion,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Herman,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Flanagan.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eet.js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endix.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hyperlink r:id="rId29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6"/>
          </w:rPr>
          <w:t>https://github.com/mozilla/sweet.js/blob/master/doc/dls2014/</w:t>
        </w:r>
      </w:hyperlink>
      <w:hyperlink r:id="rId30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6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6"/>
          </w:rPr>
          <w:t>sweetjs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36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27"/>
          </w:rPr>
          <w:t>appendix.pdf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55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[9]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Hieb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Bruggeman,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abst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5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action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Scheme,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Lisp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Sym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Computation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v.5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n.4,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p.295-</w:t>
      </w:r>
    </w:p>
    <w:p>
      <w:pPr>
        <w:spacing w:before="13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326,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921" w:right="59" w:firstLine="-48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[10]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ohl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riedman,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lleisen,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Duba.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Hygienic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macro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pansion.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0"/>
        </w:rPr>
        <w:t>LFP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’86: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dings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1986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Confe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LISP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3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unctional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amming,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151-161,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1986.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CM.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02" w:right="670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[11]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Macrp.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31">
        <w:r>
          <w:rPr>
            <w:rFonts w:ascii="Times New Roman" w:hAnsi="Times New Roman" w:cs="Times New Roman" w:eastAsia="Times New Roman"/>
            <w:sz w:val="22"/>
            <w:szCs w:val="22"/>
            <w:w w:val="130"/>
          </w:rPr>
          <w:t>http://www.greghendershott.com/fear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30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43"/>
          </w:rPr>
          <w:t>of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43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27"/>
          </w:rPr>
          <w:t>macros/index.html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left"/>
        <w:spacing w:after="0"/>
        <w:sectPr>
          <w:pgMar w:header="0" w:footer="1060" w:top="1480" w:bottom="1260" w:left="1720" w:right="1320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[12]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vig.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amming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anguage.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56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fourth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14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dition,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2009b.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[13]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1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</w:rPr>
        <w:t>arameters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32">
        <w:r>
          <w:rPr>
            <w:rFonts w:ascii="Times New Roman" w:hAnsi="Times New Roman" w:cs="Times New Roman" w:eastAsia="Times New Roman"/>
            <w:sz w:val="22"/>
            <w:szCs w:val="22"/>
            <w:w w:val="140"/>
          </w:rPr>
          <w:t>http://download.plt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40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0"/>
          </w:rPr>
          <w:t>scheme.org/doc/html/reference/stxparam.html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[14]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1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ransformers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33">
        <w:r>
          <w:rPr>
            <w:rFonts w:ascii="Times New Roman" w:hAnsi="Times New Roman" w:cs="Times New Roman" w:eastAsia="Times New Roman"/>
            <w:sz w:val="22"/>
            <w:szCs w:val="22"/>
            <w:w w:val="146"/>
          </w:rPr>
          <w:t>http://docs.racket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46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40"/>
          </w:rPr>
          <w:t>lang.org/reference/stxtrans.html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[15]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1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ameters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1" w:after="0" w:line="240" w:lineRule="auto"/>
        <w:ind w:left="92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hyperlink r:id="rId34">
        <w:r>
          <w:rPr>
            <w:rFonts w:ascii="Times New Roman" w:hAnsi="Times New Roman" w:cs="Times New Roman" w:eastAsia="Times New Roman"/>
            <w:sz w:val="22"/>
            <w:szCs w:val="22"/>
            <w:w w:val="146"/>
          </w:rPr>
          <w:t>http://docs.racket</w:t>
        </w:r>
        <w:r>
          <w:rPr>
            <w:rFonts w:ascii="Times New Roman" w:hAnsi="Times New Roman" w:cs="Times New Roman" w:eastAsia="Times New Roman"/>
            <w:sz w:val="22"/>
            <w:szCs w:val="22"/>
            <w:spacing w:val="10"/>
            <w:w w:val="146"/>
          </w:rPr>
          <w:t>-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34"/>
          </w:rPr>
          <w:t>lang.org/reference/stxparam.html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sectPr>
      <w:pgMar w:header="0" w:footer="1060" w:top="1480" w:bottom="1260" w:left="1720" w:right="16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286011pt;margin-top:727.997742pt;width:13.427174pt;height:14.003021pt;mso-position-horizontal-relative:page;mso-position-vertical-relative:page;z-index:-2719" type="#_x0000_t202" filled="f" stroked="f">
          <v:textbox inset="0,0,0,0">
            <w:txbxContent>
              <w:p>
                <w:pPr>
                  <w:spacing w:before="0" w:after="0" w:line="252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661011pt;margin-top:727.997742pt;width:14.677591pt;height:14.003021pt;mso-position-horizontal-relative:page;mso-position-vertical-relative:page;z-index:-2718" type="#_x0000_t202" filled="f" stroked="f">
          <v:textbox inset="0,0,0,0">
            <w:txbxContent>
              <w:p>
                <w:pPr>
                  <w:spacing w:before="0" w:after="0" w:line="25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vii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14801pt;margin-top:727.997742pt;width:15.702945pt;height:14.003021pt;mso-position-horizontal-relative:page;mso-position-vertical-relative:page;z-index:-2717" type="#_x0000_t202" filled="f" stroked="f">
          <v:textbox inset="0,0,0,0">
            <w:txbxContent>
              <w:p>
                <w:pPr>
                  <w:spacing w:before="0" w:after="0" w:line="252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w w:val="9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hyperlink" Target="http://scheme2011.ucombinator.org/papers/Barzilay2011.pdf" TargetMode="External"/><Relationship Id="rId23" Type="http://schemas.openxmlformats.org/officeDocument/2006/relationships/hyperlink" Target="http://disnetdev.com/papers/sweetjs.pdf" TargetMode="External"/><Relationship Id="rId24" Type="http://schemas.openxmlformats.org/officeDocument/2006/relationships/hyperlink" Target="http://www.is.titech.ac.jp/%7Ewakita/files/arai-s3.pdf" TargetMode="External"/><Relationship Id="rId25" Type="http://schemas.openxmlformats.org/officeDocument/2006/relationships/hyperlink" Target="http://www.cs.utah.edu/plt/publications/gpce12-rf.pdf" TargetMode="External"/><Relationship Id="rId26" Type="http://schemas.openxmlformats.org/officeDocument/2006/relationships/hyperlink" Target="http://www.cs.utah.edu/plt/publications/jfp12-draft-fcdf.pdf" TargetMode="External"/><Relationship Id="rId27" Type="http://schemas.openxmlformats.org/officeDocument/2006/relationships/hyperlink" Target="http://sweetjs.org/doc/main/sweet.html" TargetMode="External"/><Relationship Id="rId28" Type="http://schemas.openxmlformats.org/officeDocument/2006/relationships/hyperlink" Target="http://esprima.org/" TargetMode="External"/><Relationship Id="rId29" Type="http://schemas.openxmlformats.org/officeDocument/2006/relationships/hyperlink" Target="https://github.com/mozilla/sweet.js/blob/master/doc/dls2014/sweetjs-appendix.pdf" TargetMode="External"/><Relationship Id="rId30" Type="http://schemas.openxmlformats.org/officeDocument/2006/relationships/hyperlink" Target="https://github.com/mozilla/sweet.js/blob/master/doc/dls2014/sweetjs-appendix.pdf" TargetMode="External"/><Relationship Id="rId31" Type="http://schemas.openxmlformats.org/officeDocument/2006/relationships/hyperlink" Target="http://www.greghendershott.com/fear-of-macros/index.html" TargetMode="External"/><Relationship Id="rId32" Type="http://schemas.openxmlformats.org/officeDocument/2006/relationships/hyperlink" Target="http://download.plt-scheme.org/doc/html/reference/stxparam.html" TargetMode="External"/><Relationship Id="rId33" Type="http://schemas.openxmlformats.org/officeDocument/2006/relationships/hyperlink" Target="http://docs.racket-lang.org/reference/stxtrans.html" TargetMode="External"/><Relationship Id="rId34" Type="http://schemas.openxmlformats.org/officeDocument/2006/relationships/hyperlink" Target="http://docs.racket-lang.org/reference/stxparam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2015-04-08T10:11:02Z</dcterms:created>
  <dcterms:modified xsi:type="dcterms:W3CDTF">2015-04-08T10:11:02Z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LastSaved">
    <vt:filetime>2015-04-08T00:00:00Z</vt:filetime>
  </property>
</Properties>
</file>